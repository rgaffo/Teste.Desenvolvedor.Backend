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04F" w:rsidRDefault="009E0A7D">
      <w:pPr>
        <w:pStyle w:val="Ttulo2"/>
      </w:pPr>
      <w:r>
        <w:t>Teste para desenvolvedor .net</w:t>
      </w:r>
    </w:p>
    <w:p w:rsidR="00D4304F" w:rsidRPr="00961763" w:rsidRDefault="009E0A7D">
      <w:p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  <w:r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O teste abaixo visa avaliar o perfil técnico dos candidatos a desenvolvedor backend na Superdigital. Leia atentamente as instruções abaixo e respon</w:t>
      </w:r>
      <w:r w:rsidR="00A13611"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D</w:t>
      </w:r>
      <w:r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 xml:space="preserve">a as questões da melhor forma possível. </w:t>
      </w:r>
    </w:p>
    <w:p w:rsidR="009F5E2B" w:rsidRPr="00961763" w:rsidRDefault="009E0A7D" w:rsidP="009F5E2B">
      <w:pPr>
        <w:pStyle w:val="Commarcadores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  <w:r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O teste será composto de três perguntas técnicas e uma avaliação prática.</w:t>
      </w:r>
    </w:p>
    <w:p w:rsidR="00732048" w:rsidRPr="00961763" w:rsidRDefault="00732048" w:rsidP="00732048">
      <w:pPr>
        <w:pStyle w:val="Commarcadores"/>
        <w:numPr>
          <w:ilvl w:val="0"/>
          <w:numId w:val="0"/>
        </w:numPr>
        <w:ind w:left="936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</w:p>
    <w:p w:rsidR="009E0A7D" w:rsidRPr="00961763" w:rsidRDefault="009E0A7D" w:rsidP="009F5E2B">
      <w:pPr>
        <w:pStyle w:val="Commarcadores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  <w:r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Responda as perguntas com suas palavras, com seu entendimento sobre o tema.</w:t>
      </w:r>
    </w:p>
    <w:p w:rsidR="00732048" w:rsidRPr="00961763" w:rsidRDefault="00732048" w:rsidP="00732048">
      <w:pPr>
        <w:pStyle w:val="Commarcadores"/>
        <w:numPr>
          <w:ilvl w:val="0"/>
          <w:numId w:val="0"/>
        </w:num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</w:p>
    <w:p w:rsidR="009E0A7D" w:rsidRPr="00961763" w:rsidRDefault="009E0A7D" w:rsidP="009F5E2B">
      <w:pPr>
        <w:pStyle w:val="Commarcadores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  <w:r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 xml:space="preserve">Publique o teste prático com as respostas em um repositório no </w:t>
      </w:r>
      <w:r w:rsid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git-hub e envie o endereço, (valdir.silva@superdigital.com.br)</w:t>
      </w:r>
    </w:p>
    <w:p w:rsidR="009E0A7D" w:rsidRDefault="009E0A7D" w:rsidP="009E0A7D">
      <w:pPr>
        <w:pStyle w:val="Ttulo2"/>
        <w:rPr>
          <w:sz w:val="32"/>
          <w:szCs w:val="32"/>
        </w:rPr>
      </w:pPr>
      <w:r>
        <w:rPr>
          <w:sz w:val="32"/>
          <w:szCs w:val="32"/>
        </w:rPr>
        <w:lastRenderedPageBreak/>
        <w:t>Perguntas:</w:t>
      </w:r>
    </w:p>
    <w:p w:rsidR="009E0A7D" w:rsidRDefault="009E0A7D" w:rsidP="009E0A7D">
      <w:pPr>
        <w:pStyle w:val="Ttulo2"/>
        <w:rPr>
          <w:sz w:val="32"/>
          <w:szCs w:val="32"/>
        </w:rPr>
      </w:pPr>
    </w:p>
    <w:p w:rsidR="009E0A7D" w:rsidRDefault="009E0A7D" w:rsidP="009E0A7D">
      <w:pPr>
        <w:pStyle w:val="Ttulo2"/>
        <w:numPr>
          <w:ilvl w:val="0"/>
          <w:numId w:val="21"/>
        </w:numPr>
        <w:rPr>
          <w:sz w:val="18"/>
          <w:szCs w:val="18"/>
        </w:rPr>
      </w:pPr>
      <w:r w:rsidRPr="00732048">
        <w:rPr>
          <w:sz w:val="18"/>
          <w:szCs w:val="18"/>
        </w:rPr>
        <w:t>Explique com suas palavras o que é domain driven design e sua importância na estratégia de desenvolvimento de software.</w:t>
      </w:r>
    </w:p>
    <w:p w:rsidR="00961763" w:rsidRDefault="00961763" w:rsidP="00961763">
      <w:pPr>
        <w:pStyle w:val="Ttulo2"/>
        <w:rPr>
          <w:sz w:val="18"/>
          <w:szCs w:val="18"/>
        </w:rPr>
      </w:pPr>
    </w:p>
    <w:p w:rsidR="00655AED" w:rsidRDefault="00EB5157" w:rsidP="00EB5157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R.: </w:t>
      </w:r>
      <w:r w:rsidR="006C03BC">
        <w:rPr>
          <w:sz w:val="18"/>
          <w:szCs w:val="18"/>
        </w:rPr>
        <w:t xml:space="preserve">É um príncipio de modelagem de software que tem com objetivo focar o desenvolvimento no negócio da empresa, chamado de domínio, usando uma linguagem ubíqua, ou seja, </w:t>
      </w:r>
      <w:r>
        <w:rPr>
          <w:sz w:val="18"/>
          <w:szCs w:val="18"/>
        </w:rPr>
        <w:t>uma linguagem comum a desenvolvedores e key users.</w:t>
      </w:r>
    </w:p>
    <w:p w:rsidR="006C03BC" w:rsidRPr="00732048" w:rsidRDefault="006C03BC" w:rsidP="00655AED">
      <w:pPr>
        <w:pStyle w:val="Ttulo2"/>
        <w:ind w:left="720"/>
        <w:rPr>
          <w:sz w:val="18"/>
          <w:szCs w:val="18"/>
        </w:rPr>
      </w:pPr>
    </w:p>
    <w:p w:rsidR="009E0A7D" w:rsidRDefault="009E0A7D" w:rsidP="009E0A7D">
      <w:pPr>
        <w:pStyle w:val="Ttulo2"/>
        <w:numPr>
          <w:ilvl w:val="0"/>
          <w:numId w:val="21"/>
        </w:numPr>
        <w:rPr>
          <w:sz w:val="18"/>
          <w:szCs w:val="18"/>
        </w:rPr>
      </w:pPr>
      <w:r w:rsidRPr="00732048">
        <w:rPr>
          <w:sz w:val="18"/>
          <w:szCs w:val="18"/>
        </w:rPr>
        <w:t xml:space="preserve">Explique com suas palavras </w:t>
      </w:r>
      <w:r w:rsidR="00655AED" w:rsidRPr="00732048">
        <w:rPr>
          <w:sz w:val="18"/>
          <w:szCs w:val="18"/>
        </w:rPr>
        <w:t>o que é e como funciona uma arquitetura baseada em microservices. explique ganhos com este modelo e desafios em sua implementação.</w:t>
      </w:r>
    </w:p>
    <w:p w:rsidR="00EB5157" w:rsidRDefault="00EB5157" w:rsidP="00EB5157">
      <w:pPr>
        <w:pStyle w:val="Ttulo2"/>
        <w:ind w:left="720"/>
        <w:rPr>
          <w:sz w:val="18"/>
          <w:szCs w:val="18"/>
        </w:rPr>
      </w:pPr>
    </w:p>
    <w:p w:rsidR="00EB5157" w:rsidRDefault="00EB5157" w:rsidP="00EB5157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>R.: São serviços independentes com o objetivo de gerenciar uma única funcionalidade no sistema, por exemplo: Cadastro cliente, cadastro produto, consulta pedidos, cada um desses é um serviço único e responsável por seu contexto e domínio, os microserviço se integram entre si, mas não conhecem o contexto e o domínio do outro.</w:t>
      </w:r>
    </w:p>
    <w:p w:rsidR="00387A9E" w:rsidRDefault="00387A9E" w:rsidP="00EB5157">
      <w:pPr>
        <w:pStyle w:val="Ttulo2"/>
        <w:ind w:left="720"/>
        <w:rPr>
          <w:b/>
          <w:sz w:val="18"/>
          <w:szCs w:val="18"/>
        </w:rPr>
      </w:pPr>
    </w:p>
    <w:p w:rsidR="00EB5157" w:rsidRDefault="005E1274" w:rsidP="00EB5157">
      <w:pPr>
        <w:pStyle w:val="Ttulo2"/>
        <w:ind w:left="720"/>
        <w:rPr>
          <w:sz w:val="18"/>
          <w:szCs w:val="18"/>
        </w:rPr>
      </w:pPr>
      <w:r>
        <w:rPr>
          <w:b/>
          <w:sz w:val="18"/>
          <w:szCs w:val="18"/>
        </w:rPr>
        <w:t>Prós</w:t>
      </w:r>
      <w:r w:rsidR="00EB5157" w:rsidRPr="005E1274">
        <w:rPr>
          <w:b/>
          <w:sz w:val="18"/>
          <w:szCs w:val="18"/>
        </w:rPr>
        <w:t>:</w:t>
      </w:r>
      <w:r w:rsidR="00EB5157">
        <w:rPr>
          <w:sz w:val="18"/>
          <w:szCs w:val="18"/>
        </w:rPr>
        <w:t xml:space="preserve"> independencia, se um microserviço estiver fora o resto do sistema continua funcionando, equipes indididuais em cada microserviço, entender e entregar pequenas atividades permite mais qualidade e acertividade.</w:t>
      </w:r>
    </w:p>
    <w:p w:rsidR="00387A9E" w:rsidRDefault="00387A9E" w:rsidP="00802929">
      <w:pPr>
        <w:pStyle w:val="Ttulo2"/>
        <w:ind w:left="720"/>
        <w:rPr>
          <w:b/>
          <w:sz w:val="18"/>
          <w:szCs w:val="18"/>
        </w:rPr>
      </w:pPr>
    </w:p>
    <w:p w:rsidR="00961763" w:rsidRDefault="005E1274" w:rsidP="00802929">
      <w:pPr>
        <w:pStyle w:val="Ttulo2"/>
        <w:ind w:left="720"/>
        <w:rPr>
          <w:sz w:val="18"/>
          <w:szCs w:val="18"/>
        </w:rPr>
      </w:pPr>
      <w:r>
        <w:rPr>
          <w:b/>
          <w:sz w:val="18"/>
          <w:szCs w:val="18"/>
        </w:rPr>
        <w:t>Contras</w:t>
      </w:r>
      <w:r w:rsidRPr="005E1274">
        <w:rPr>
          <w:b/>
          <w:sz w:val="18"/>
          <w:szCs w:val="18"/>
        </w:rPr>
        <w:t>: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o nível de complexidade geral da solução </w:t>
      </w:r>
      <w:r w:rsidR="00802929">
        <w:rPr>
          <w:sz w:val="18"/>
          <w:szCs w:val="18"/>
        </w:rPr>
        <w:t xml:space="preserve">como um todo </w:t>
      </w:r>
      <w:r>
        <w:rPr>
          <w:sz w:val="18"/>
          <w:szCs w:val="18"/>
        </w:rPr>
        <w:t xml:space="preserve">aumenta, </w:t>
      </w:r>
      <w:r w:rsidR="00802929">
        <w:rPr>
          <w:sz w:val="18"/>
          <w:szCs w:val="18"/>
        </w:rPr>
        <w:t>testar dependências de outros serviços, lantência entre serviços, relacionamentos dos dados</w:t>
      </w:r>
      <w:r>
        <w:rPr>
          <w:sz w:val="18"/>
          <w:szCs w:val="18"/>
        </w:rPr>
        <w:t>.</w:t>
      </w:r>
    </w:p>
    <w:p w:rsidR="00961763" w:rsidRPr="00732048" w:rsidRDefault="00961763" w:rsidP="00961763">
      <w:pPr>
        <w:pStyle w:val="Ttulo2"/>
        <w:rPr>
          <w:sz w:val="18"/>
          <w:szCs w:val="18"/>
        </w:rPr>
      </w:pPr>
    </w:p>
    <w:p w:rsidR="00655AED" w:rsidRPr="00732048" w:rsidRDefault="00655AED" w:rsidP="00655AED">
      <w:pPr>
        <w:pStyle w:val="Ttulo2"/>
        <w:rPr>
          <w:sz w:val="18"/>
          <w:szCs w:val="18"/>
        </w:rPr>
      </w:pPr>
    </w:p>
    <w:p w:rsidR="00655AED" w:rsidRDefault="00655AED" w:rsidP="009E0A7D">
      <w:pPr>
        <w:pStyle w:val="Ttulo2"/>
        <w:numPr>
          <w:ilvl w:val="0"/>
          <w:numId w:val="21"/>
        </w:numPr>
        <w:rPr>
          <w:sz w:val="18"/>
          <w:szCs w:val="18"/>
        </w:rPr>
      </w:pPr>
      <w:r w:rsidRPr="00732048">
        <w:rPr>
          <w:sz w:val="18"/>
          <w:szCs w:val="18"/>
        </w:rPr>
        <w:t>explique qual a diferença entre comunicaçã</w:t>
      </w:r>
      <w:r w:rsidR="00554430">
        <w:rPr>
          <w:sz w:val="18"/>
          <w:szCs w:val="18"/>
        </w:rPr>
        <w:t>o sincrona e assincrona</w:t>
      </w:r>
      <w:r w:rsidRPr="00732048">
        <w:rPr>
          <w:sz w:val="18"/>
          <w:szCs w:val="18"/>
        </w:rPr>
        <w:t xml:space="preserve"> e qual o melhor cenário para utilizar uma ou outra.</w:t>
      </w:r>
    </w:p>
    <w:p w:rsidR="00802929" w:rsidRDefault="00802929" w:rsidP="00802929">
      <w:pPr>
        <w:pStyle w:val="Ttulo2"/>
        <w:ind w:left="720"/>
        <w:rPr>
          <w:sz w:val="18"/>
          <w:szCs w:val="18"/>
        </w:rPr>
      </w:pPr>
    </w:p>
    <w:p w:rsidR="00802929" w:rsidRDefault="00802929" w:rsidP="00802929">
      <w:pPr>
        <w:pStyle w:val="Ttulo2"/>
        <w:ind w:left="720"/>
        <w:rPr>
          <w:sz w:val="18"/>
          <w:szCs w:val="18"/>
        </w:rPr>
      </w:pPr>
      <w:r w:rsidRPr="00802929">
        <w:rPr>
          <w:b/>
          <w:sz w:val="18"/>
          <w:szCs w:val="18"/>
        </w:rPr>
        <w:t>sincrona:</w:t>
      </w:r>
      <w:r>
        <w:rPr>
          <w:sz w:val="18"/>
          <w:szCs w:val="18"/>
        </w:rPr>
        <w:t xml:space="preserve"> após fazer uma requisição o cliente aguarda o retorno do servidor.</w:t>
      </w:r>
    </w:p>
    <w:p w:rsidR="00802929" w:rsidRDefault="00802929" w:rsidP="00802929">
      <w:pPr>
        <w:pStyle w:val="Ttulo2"/>
        <w:ind w:left="720"/>
        <w:rPr>
          <w:sz w:val="18"/>
          <w:szCs w:val="18"/>
        </w:rPr>
      </w:pPr>
    </w:p>
    <w:p w:rsidR="00802929" w:rsidRDefault="00802929" w:rsidP="00802929">
      <w:pPr>
        <w:pStyle w:val="Ttulo2"/>
        <w:ind w:left="720"/>
        <w:rPr>
          <w:sz w:val="18"/>
          <w:szCs w:val="18"/>
        </w:rPr>
      </w:pPr>
      <w:r w:rsidRPr="00802929">
        <w:rPr>
          <w:b/>
          <w:sz w:val="18"/>
          <w:szCs w:val="18"/>
        </w:rPr>
        <w:t>assincrona:</w:t>
      </w:r>
      <w:r>
        <w:rPr>
          <w:sz w:val="18"/>
          <w:szCs w:val="18"/>
        </w:rPr>
        <w:t xml:space="preserve"> o cliente faz a requisição e fica disponível para executar outras tarefas enquanto é executado no servidor, após execução é feito o callback para quem fez a requisição.</w:t>
      </w:r>
    </w:p>
    <w:p w:rsidR="00802929" w:rsidRDefault="00802929" w:rsidP="00802929">
      <w:pPr>
        <w:pStyle w:val="Ttulo2"/>
        <w:ind w:left="720"/>
        <w:rPr>
          <w:sz w:val="18"/>
          <w:szCs w:val="18"/>
        </w:rPr>
      </w:pPr>
    </w:p>
    <w:p w:rsidR="00802929" w:rsidRDefault="00802929" w:rsidP="00802929">
      <w:pPr>
        <w:pStyle w:val="Ttulo2"/>
        <w:ind w:left="720"/>
        <w:rPr>
          <w:sz w:val="18"/>
          <w:szCs w:val="18"/>
        </w:rPr>
      </w:pPr>
      <w:r w:rsidRPr="00AA56A2">
        <w:rPr>
          <w:b/>
          <w:sz w:val="18"/>
          <w:szCs w:val="18"/>
        </w:rPr>
        <w:t>cenário sincrono:</w:t>
      </w:r>
      <w:r>
        <w:rPr>
          <w:sz w:val="18"/>
          <w:szCs w:val="18"/>
        </w:rPr>
        <w:t xml:space="preserve"> </w:t>
      </w:r>
      <w:r w:rsidR="00AA56A2">
        <w:rPr>
          <w:sz w:val="18"/>
          <w:szCs w:val="18"/>
        </w:rPr>
        <w:t>Usado quando é necessário dar continuidade em uma atividade: ex.: Consulta de cliente para alteração, cadastro de cliente em que será criado um pedido em seguida.</w:t>
      </w:r>
    </w:p>
    <w:p w:rsidR="00AA56A2" w:rsidRDefault="00AA56A2" w:rsidP="00802929">
      <w:pPr>
        <w:pStyle w:val="Ttulo2"/>
        <w:ind w:left="720"/>
        <w:rPr>
          <w:sz w:val="18"/>
          <w:szCs w:val="18"/>
        </w:rPr>
      </w:pPr>
    </w:p>
    <w:p w:rsidR="00802929" w:rsidRPr="00732048" w:rsidRDefault="00802929" w:rsidP="00802929">
      <w:pPr>
        <w:pStyle w:val="Ttulo2"/>
        <w:ind w:left="720"/>
        <w:rPr>
          <w:sz w:val="18"/>
          <w:szCs w:val="18"/>
        </w:rPr>
      </w:pPr>
      <w:r w:rsidRPr="00AA56A2">
        <w:rPr>
          <w:b/>
          <w:sz w:val="18"/>
          <w:szCs w:val="18"/>
        </w:rPr>
        <w:t>cenário Assincrono:</w:t>
      </w:r>
      <w:r>
        <w:rPr>
          <w:sz w:val="18"/>
          <w:szCs w:val="18"/>
        </w:rPr>
        <w:t xml:space="preserve"> pode ser usado </w:t>
      </w:r>
      <w:r w:rsidR="00AA56A2">
        <w:rPr>
          <w:sz w:val="18"/>
          <w:szCs w:val="18"/>
        </w:rPr>
        <w:t xml:space="preserve">quando não é necessário retorno para continuar com as atividades, exemplo: </w:t>
      </w:r>
      <w:r>
        <w:rPr>
          <w:sz w:val="18"/>
          <w:szCs w:val="18"/>
        </w:rPr>
        <w:t xml:space="preserve">envio de e-mail, </w:t>
      </w:r>
      <w:r w:rsidR="00AA56A2">
        <w:rPr>
          <w:sz w:val="18"/>
          <w:szCs w:val="18"/>
        </w:rPr>
        <w:t>integrações em back-ground, geração de relatórios.</w:t>
      </w:r>
    </w:p>
    <w:p w:rsidR="00802929" w:rsidRPr="00732048" w:rsidRDefault="00802929" w:rsidP="00802929">
      <w:pPr>
        <w:pStyle w:val="Ttulo2"/>
        <w:rPr>
          <w:sz w:val="18"/>
          <w:szCs w:val="18"/>
        </w:rPr>
      </w:pPr>
    </w:p>
    <w:p w:rsidR="009E0A7D" w:rsidRDefault="009E0A7D" w:rsidP="009E0A7D">
      <w:pPr>
        <w:pStyle w:val="Ttulo2"/>
        <w:rPr>
          <w:sz w:val="24"/>
          <w:szCs w:val="24"/>
        </w:rPr>
      </w:pPr>
    </w:p>
    <w:p w:rsidR="009E0A7D" w:rsidRDefault="009E0A7D" w:rsidP="009E0A7D">
      <w:pPr>
        <w:pStyle w:val="Ttulo2"/>
        <w:rPr>
          <w:sz w:val="24"/>
          <w:szCs w:val="24"/>
        </w:rPr>
      </w:pPr>
    </w:p>
    <w:p w:rsidR="00961763" w:rsidRDefault="00961763" w:rsidP="009E0A7D">
      <w:pPr>
        <w:pStyle w:val="Ttulo2"/>
        <w:rPr>
          <w:sz w:val="24"/>
          <w:szCs w:val="24"/>
        </w:rPr>
      </w:pPr>
    </w:p>
    <w:p w:rsidR="00961763" w:rsidRPr="009E0A7D" w:rsidRDefault="00961763" w:rsidP="009E0A7D">
      <w:pPr>
        <w:pStyle w:val="Ttulo2"/>
        <w:rPr>
          <w:sz w:val="24"/>
          <w:szCs w:val="24"/>
        </w:rPr>
      </w:pPr>
    </w:p>
    <w:p w:rsidR="00AA56A2" w:rsidRDefault="00AA56A2">
      <w:p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32"/>
          <w:szCs w:val="32"/>
        </w:rPr>
      </w:pPr>
      <w:r>
        <w:rPr>
          <w:sz w:val="32"/>
          <w:szCs w:val="32"/>
        </w:rPr>
        <w:br w:type="page"/>
      </w:r>
    </w:p>
    <w:p w:rsidR="00655AED" w:rsidRDefault="00655AED" w:rsidP="00655AED">
      <w:pPr>
        <w:pStyle w:val="Ttulo2"/>
        <w:rPr>
          <w:sz w:val="32"/>
          <w:szCs w:val="32"/>
        </w:rPr>
      </w:pPr>
      <w:r>
        <w:rPr>
          <w:sz w:val="32"/>
          <w:szCs w:val="32"/>
        </w:rPr>
        <w:lastRenderedPageBreak/>
        <w:t>Teste prático:</w:t>
      </w:r>
    </w:p>
    <w:p w:rsidR="00655AED" w:rsidRDefault="00655AED" w:rsidP="00655AED">
      <w:pPr>
        <w:pStyle w:val="Ttulo2"/>
        <w:rPr>
          <w:sz w:val="32"/>
          <w:szCs w:val="32"/>
        </w:rPr>
      </w:pPr>
    </w:p>
    <w:p w:rsidR="00655AED" w:rsidRPr="00655AED" w:rsidRDefault="00655AED" w:rsidP="00655AED">
      <w:pPr>
        <w:pStyle w:val="Ttulo2"/>
        <w:rPr>
          <w:sz w:val="28"/>
          <w:szCs w:val="28"/>
        </w:rPr>
      </w:pPr>
      <w:r w:rsidRPr="00655AED">
        <w:rPr>
          <w:sz w:val="28"/>
          <w:szCs w:val="28"/>
        </w:rPr>
        <w:t>regra de negócio:</w:t>
      </w:r>
    </w:p>
    <w:p w:rsidR="00655AED" w:rsidRPr="00655AED" w:rsidRDefault="00655AED" w:rsidP="00655AED">
      <w:pPr>
        <w:pStyle w:val="Ttulo2"/>
        <w:rPr>
          <w:sz w:val="20"/>
          <w:szCs w:val="20"/>
        </w:rPr>
      </w:pPr>
      <w:r>
        <w:rPr>
          <w:sz w:val="32"/>
          <w:szCs w:val="32"/>
        </w:rPr>
        <w:tab/>
      </w:r>
    </w:p>
    <w:p w:rsidR="00655AED" w:rsidRPr="007C03B8" w:rsidRDefault="00E55CEC" w:rsidP="00655AED">
      <w:pPr>
        <w:pStyle w:val="Ttulo2"/>
        <w:ind w:left="720"/>
        <w:rPr>
          <w:sz w:val="18"/>
          <w:szCs w:val="18"/>
          <w:lang w:val="pt-BR"/>
        </w:rPr>
      </w:pPr>
      <w:r>
        <w:rPr>
          <w:sz w:val="18"/>
          <w:szCs w:val="18"/>
        </w:rPr>
        <w:t>criar</w:t>
      </w:r>
      <w:r w:rsidR="00655AED" w:rsidRPr="00732048">
        <w:rPr>
          <w:sz w:val="18"/>
          <w:szCs w:val="18"/>
        </w:rPr>
        <w:t xml:space="preserve"> um </w:t>
      </w:r>
      <w:r w:rsidR="00961763">
        <w:rPr>
          <w:sz w:val="18"/>
          <w:szCs w:val="18"/>
        </w:rPr>
        <w:t>micro</w:t>
      </w:r>
      <w:r w:rsidR="00E75ACE">
        <w:rPr>
          <w:sz w:val="18"/>
          <w:szCs w:val="18"/>
        </w:rPr>
        <w:t>services</w:t>
      </w:r>
      <w:r w:rsidR="00655AED" w:rsidRPr="00732048">
        <w:rPr>
          <w:sz w:val="18"/>
          <w:szCs w:val="18"/>
        </w:rPr>
        <w:t xml:space="preserve"> que, </w:t>
      </w:r>
      <w:r w:rsidR="00961763">
        <w:rPr>
          <w:sz w:val="18"/>
          <w:szCs w:val="18"/>
        </w:rPr>
        <w:t>atravé</w:t>
      </w:r>
      <w:r>
        <w:rPr>
          <w:sz w:val="18"/>
          <w:szCs w:val="18"/>
        </w:rPr>
        <w:t>s de um http post efetue uma operação de debito</w:t>
      </w:r>
      <w:r w:rsidR="00130994">
        <w:rPr>
          <w:sz w:val="18"/>
          <w:szCs w:val="18"/>
        </w:rPr>
        <w:t xml:space="preserve"> (origem) e</w:t>
      </w:r>
      <w:r>
        <w:rPr>
          <w:sz w:val="18"/>
          <w:szCs w:val="18"/>
        </w:rPr>
        <w:t xml:space="preserve"> credito</w:t>
      </w:r>
      <w:r w:rsidR="00130994">
        <w:rPr>
          <w:sz w:val="18"/>
          <w:szCs w:val="18"/>
        </w:rPr>
        <w:t xml:space="preserve"> (destino) nas contas correntes</w:t>
      </w:r>
      <w:r>
        <w:rPr>
          <w:sz w:val="18"/>
          <w:szCs w:val="18"/>
        </w:rPr>
        <w:t>.</w:t>
      </w:r>
    </w:p>
    <w:p w:rsidR="00E55CEC" w:rsidRDefault="00E55CEC" w:rsidP="00655AED">
      <w:pPr>
        <w:pStyle w:val="Ttulo2"/>
        <w:ind w:left="720"/>
        <w:rPr>
          <w:sz w:val="18"/>
          <w:szCs w:val="18"/>
        </w:rPr>
      </w:pPr>
    </w:p>
    <w:p w:rsidR="00E55CEC" w:rsidRDefault="00E55CEC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>entidades: contacorrente, lancamentos (voce pode incrementar com  outras entidades se achar necessário)</w:t>
      </w:r>
    </w:p>
    <w:p w:rsidR="00E55CEC" w:rsidRDefault="00E55CEC" w:rsidP="00655AED">
      <w:pPr>
        <w:pStyle w:val="Ttulo2"/>
        <w:ind w:left="720"/>
        <w:rPr>
          <w:sz w:val="18"/>
          <w:szCs w:val="18"/>
        </w:rPr>
      </w:pPr>
    </w:p>
    <w:p w:rsidR="00E55CEC" w:rsidRDefault="004729EE" w:rsidP="00E75ACE">
      <w:pPr>
        <w:pStyle w:val="Ttulo2"/>
        <w:ind w:left="720"/>
        <w:rPr>
          <w:sz w:val="18"/>
          <w:szCs w:val="18"/>
        </w:rPr>
      </w:pPr>
      <w:r w:rsidRPr="004729EE">
        <w:rPr>
          <w:sz w:val="18"/>
          <w:szCs w:val="18"/>
        </w:rPr>
        <w:t>Parâmetros</w:t>
      </w:r>
      <w:r w:rsidR="00CE53B5">
        <w:rPr>
          <w:sz w:val="18"/>
          <w:szCs w:val="18"/>
        </w:rPr>
        <w:t xml:space="preserve"> </w:t>
      </w:r>
      <w:r w:rsidR="00E75ACE">
        <w:rPr>
          <w:sz w:val="18"/>
          <w:szCs w:val="18"/>
        </w:rPr>
        <w:t>de entrada:</w:t>
      </w:r>
    </w:p>
    <w:p w:rsidR="00E55CEC" w:rsidRDefault="00E55CEC" w:rsidP="00E75ACE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ab/>
        <w:t xml:space="preserve">conta </w:t>
      </w:r>
      <w:r w:rsidR="0036224A">
        <w:rPr>
          <w:sz w:val="18"/>
          <w:szCs w:val="18"/>
        </w:rPr>
        <w:t>origem</w:t>
      </w:r>
    </w:p>
    <w:p w:rsidR="00E55CEC" w:rsidRDefault="00E55CEC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ab/>
        <w:t>conta destino</w:t>
      </w:r>
    </w:p>
    <w:p w:rsidR="00E55CEC" w:rsidRDefault="00E55CEC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ab/>
        <w:t>valor</w:t>
      </w:r>
    </w:p>
    <w:p w:rsidR="00E55CEC" w:rsidRDefault="00E55CEC" w:rsidP="00655AED">
      <w:pPr>
        <w:pStyle w:val="Ttulo2"/>
        <w:ind w:left="720"/>
        <w:rPr>
          <w:sz w:val="18"/>
          <w:szCs w:val="18"/>
        </w:rPr>
      </w:pPr>
    </w:p>
    <w:p w:rsidR="00E55CEC" w:rsidRPr="00CE53B5" w:rsidRDefault="004729EE" w:rsidP="00655AED">
      <w:pPr>
        <w:pStyle w:val="Ttulo2"/>
        <w:ind w:left="720"/>
        <w:rPr>
          <w:sz w:val="18"/>
          <w:szCs w:val="18"/>
          <w:u w:val="single"/>
        </w:rPr>
      </w:pPr>
      <w:r w:rsidRPr="004729EE">
        <w:rPr>
          <w:sz w:val="18"/>
          <w:szCs w:val="18"/>
        </w:rPr>
        <w:t>Parâmetros</w:t>
      </w:r>
      <w:r>
        <w:rPr>
          <w:sz w:val="18"/>
          <w:szCs w:val="18"/>
        </w:rPr>
        <w:t xml:space="preserve"> de saí</w:t>
      </w:r>
      <w:r w:rsidR="00E55CEC">
        <w:rPr>
          <w:sz w:val="18"/>
          <w:szCs w:val="18"/>
        </w:rPr>
        <w:t>da:</w:t>
      </w:r>
    </w:p>
    <w:p w:rsidR="0029176B" w:rsidRDefault="0029176B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ab/>
        <w:t>http status code</w:t>
      </w:r>
      <w:r>
        <w:rPr>
          <w:sz w:val="18"/>
          <w:szCs w:val="18"/>
        </w:rPr>
        <w:tab/>
      </w:r>
    </w:p>
    <w:p w:rsidR="0029176B" w:rsidRDefault="0029176B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</w:p>
    <w:p w:rsidR="00655AED" w:rsidRPr="00732048" w:rsidRDefault="00655AED" w:rsidP="00655AED">
      <w:pPr>
        <w:pStyle w:val="Ttulo2"/>
        <w:ind w:left="720"/>
        <w:rPr>
          <w:sz w:val="18"/>
          <w:szCs w:val="18"/>
        </w:rPr>
      </w:pPr>
    </w:p>
    <w:p w:rsidR="00732048" w:rsidRDefault="00732048" w:rsidP="00655AED">
      <w:pPr>
        <w:pStyle w:val="Ttulo2"/>
        <w:ind w:left="720"/>
        <w:rPr>
          <w:sz w:val="20"/>
          <w:szCs w:val="20"/>
        </w:rPr>
      </w:pPr>
      <w:r>
        <w:rPr>
          <w:sz w:val="20"/>
          <w:szCs w:val="20"/>
        </w:rPr>
        <w:t>informações adicionais:</w:t>
      </w:r>
    </w:p>
    <w:p w:rsidR="00EC6B32" w:rsidRDefault="001D4066" w:rsidP="00EC6B32">
      <w:pPr>
        <w:pStyle w:val="Ttulo2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>o</w:t>
      </w:r>
      <w:r w:rsidR="00370067">
        <w:rPr>
          <w:sz w:val="18"/>
          <w:szCs w:val="18"/>
        </w:rPr>
        <w:t xml:space="preserve"> método “post” </w:t>
      </w:r>
      <w:r>
        <w:rPr>
          <w:sz w:val="18"/>
          <w:szCs w:val="18"/>
        </w:rPr>
        <w:t xml:space="preserve">devera receber os parametros no </w:t>
      </w:r>
      <w:r w:rsidR="00370067">
        <w:rPr>
          <w:sz w:val="18"/>
          <w:szCs w:val="18"/>
        </w:rPr>
        <w:t>body</w:t>
      </w:r>
      <w:r w:rsidR="00EC6B32">
        <w:rPr>
          <w:sz w:val="18"/>
          <w:szCs w:val="18"/>
        </w:rPr>
        <w:t xml:space="preserve"> da requisição</w:t>
      </w:r>
      <w:r w:rsidR="00477F41">
        <w:rPr>
          <w:sz w:val="18"/>
          <w:szCs w:val="18"/>
        </w:rPr>
        <w:t xml:space="preserve"> em formato json</w:t>
      </w:r>
    </w:p>
    <w:p w:rsidR="007375CC" w:rsidRDefault="007375CC" w:rsidP="007375CC">
      <w:pPr>
        <w:pStyle w:val="Ttulo2"/>
        <w:ind w:left="1440"/>
        <w:rPr>
          <w:sz w:val="18"/>
          <w:szCs w:val="18"/>
        </w:rPr>
      </w:pPr>
    </w:p>
    <w:p w:rsidR="007375CC" w:rsidRPr="00EC6B32" w:rsidRDefault="007375CC" w:rsidP="007375CC">
      <w:pPr>
        <w:pStyle w:val="Ttulo2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 xml:space="preserve">UTILIZE </w:t>
      </w:r>
      <w:r w:rsidRPr="007375CC">
        <w:rPr>
          <w:sz w:val="18"/>
          <w:szCs w:val="18"/>
        </w:rPr>
        <w:t>Domain Driven Design</w:t>
      </w:r>
    </w:p>
    <w:p w:rsidR="00EC6B32" w:rsidRDefault="00EC6B32" w:rsidP="00EC6B32">
      <w:pPr>
        <w:pStyle w:val="Ttulo2"/>
        <w:ind w:left="1440"/>
        <w:rPr>
          <w:sz w:val="18"/>
          <w:szCs w:val="18"/>
        </w:rPr>
      </w:pPr>
    </w:p>
    <w:p w:rsidR="001D4066" w:rsidRPr="001D4066" w:rsidRDefault="00EC6B32" w:rsidP="001D4066">
      <w:pPr>
        <w:pStyle w:val="Ttulo2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 xml:space="preserve">serão avaliados critérios de arquitetura como separação de responsabilidade, clean code, </w:t>
      </w:r>
      <w:r w:rsidR="00130994">
        <w:rPr>
          <w:sz w:val="18"/>
          <w:szCs w:val="18"/>
        </w:rPr>
        <w:t>segurança e t</w:t>
      </w:r>
      <w:r>
        <w:rPr>
          <w:sz w:val="18"/>
          <w:szCs w:val="18"/>
        </w:rPr>
        <w:t>este</w:t>
      </w:r>
      <w:r w:rsidR="001D4066">
        <w:rPr>
          <w:sz w:val="18"/>
          <w:szCs w:val="18"/>
        </w:rPr>
        <w:t>s</w:t>
      </w:r>
    </w:p>
    <w:p w:rsidR="00EC6B32" w:rsidRDefault="00EC6B32" w:rsidP="00EC6B32">
      <w:pPr>
        <w:pStyle w:val="Ttulo2"/>
        <w:rPr>
          <w:sz w:val="18"/>
          <w:szCs w:val="18"/>
        </w:rPr>
      </w:pPr>
    </w:p>
    <w:p w:rsidR="001D4066" w:rsidRPr="001D4066" w:rsidRDefault="00EC6B32" w:rsidP="001D4066">
      <w:pPr>
        <w:pStyle w:val="Ttulo2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 xml:space="preserve">tecnologias que </w:t>
      </w:r>
      <w:r w:rsidR="00627A97">
        <w:rPr>
          <w:sz w:val="18"/>
          <w:szCs w:val="18"/>
        </w:rPr>
        <w:t xml:space="preserve">você pode utilizar .net core </w:t>
      </w:r>
      <w:r w:rsidR="00627A97" w:rsidRPr="00627A97">
        <w:rPr>
          <w:sz w:val="24"/>
          <w:szCs w:val="24"/>
        </w:rPr>
        <w:t>2</w:t>
      </w:r>
      <w:r w:rsidR="00627A97">
        <w:rPr>
          <w:sz w:val="18"/>
          <w:szCs w:val="18"/>
        </w:rPr>
        <w:t>.X</w:t>
      </w:r>
      <w:r>
        <w:rPr>
          <w:sz w:val="18"/>
          <w:szCs w:val="18"/>
        </w:rPr>
        <w:t xml:space="preserve">, c#, </w:t>
      </w:r>
      <w:bookmarkStart w:id="0" w:name="_GoBack"/>
      <w:r>
        <w:rPr>
          <w:sz w:val="18"/>
          <w:szCs w:val="18"/>
        </w:rPr>
        <w:t xml:space="preserve">xunits </w:t>
      </w:r>
      <w:bookmarkEnd w:id="0"/>
      <w:r>
        <w:rPr>
          <w:sz w:val="18"/>
          <w:szCs w:val="18"/>
        </w:rPr>
        <w:t>(testes)</w:t>
      </w:r>
    </w:p>
    <w:p w:rsidR="00EC6B32" w:rsidRDefault="00EC6B32" w:rsidP="00EC6B32">
      <w:pPr>
        <w:pStyle w:val="Ttulo2"/>
        <w:rPr>
          <w:sz w:val="18"/>
          <w:szCs w:val="18"/>
        </w:rPr>
      </w:pPr>
    </w:p>
    <w:p w:rsidR="00EC6B32" w:rsidRPr="00732048" w:rsidRDefault="00EC6B32" w:rsidP="00EC6B32">
      <w:pPr>
        <w:pStyle w:val="Ttulo2"/>
        <w:numPr>
          <w:ilvl w:val="0"/>
          <w:numId w:val="22"/>
        </w:numPr>
        <w:rPr>
          <w:sz w:val="18"/>
          <w:szCs w:val="18"/>
        </w:rPr>
      </w:pPr>
      <w:r w:rsidRPr="00732048">
        <w:rPr>
          <w:sz w:val="18"/>
          <w:szCs w:val="18"/>
        </w:rPr>
        <w:t>no término do projeto, publique o código em um repositório no git-hub</w:t>
      </w:r>
    </w:p>
    <w:p w:rsidR="00EC6B32" w:rsidRPr="00732048" w:rsidRDefault="00EC6B32" w:rsidP="00EC6B32">
      <w:pPr>
        <w:pStyle w:val="Ttulo2"/>
        <w:ind w:left="1440"/>
        <w:rPr>
          <w:sz w:val="18"/>
          <w:szCs w:val="18"/>
        </w:rPr>
      </w:pPr>
    </w:p>
    <w:p w:rsidR="00732048" w:rsidRPr="00655AED" w:rsidRDefault="00732048" w:rsidP="00655AED">
      <w:pPr>
        <w:pStyle w:val="Ttulo2"/>
        <w:ind w:left="720"/>
        <w:rPr>
          <w:sz w:val="20"/>
          <w:szCs w:val="20"/>
        </w:rPr>
      </w:pPr>
    </w:p>
    <w:p w:rsidR="009E0A7D" w:rsidRDefault="009E0A7D" w:rsidP="009E0A7D">
      <w:pPr>
        <w:pStyle w:val="Commarcadores"/>
        <w:numPr>
          <w:ilvl w:val="0"/>
          <w:numId w:val="0"/>
        </w:numPr>
        <w:ind w:left="936" w:hanging="360"/>
      </w:pPr>
    </w:p>
    <w:sectPr w:rsidR="009E0A7D">
      <w:footerReference w:type="default" r:id="rId8"/>
      <w:footerReference w:type="first" r:id="rId9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90A" w:rsidRDefault="00BD390A">
      <w:pPr>
        <w:spacing w:before="0" w:after="0" w:line="240" w:lineRule="auto"/>
      </w:pPr>
      <w:r>
        <w:separator/>
      </w:r>
    </w:p>
    <w:p w:rsidR="00BD390A" w:rsidRDefault="00BD390A"/>
  </w:endnote>
  <w:endnote w:type="continuationSeparator" w:id="0">
    <w:p w:rsidR="00BD390A" w:rsidRDefault="00BD390A">
      <w:pPr>
        <w:spacing w:before="0" w:after="0" w:line="240" w:lineRule="auto"/>
      </w:pPr>
      <w:r>
        <w:continuationSeparator/>
      </w:r>
    </w:p>
    <w:p w:rsidR="00BD390A" w:rsidRDefault="00BD39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4F" w:rsidRDefault="00D651B9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477F41"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04F" w:rsidRPr="009E0A7D" w:rsidRDefault="009E0A7D">
    <w:pPr>
      <w:pStyle w:val="Rodap"/>
      <w:rPr>
        <w:lang w:val="pt-BR"/>
      </w:rPr>
    </w:pPr>
    <w:r>
      <w:rPr>
        <w:lang w:val="pt-BR"/>
      </w:rPr>
      <w:t>Superdigital – São Paulo-SP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90A" w:rsidRDefault="00BD390A">
      <w:pPr>
        <w:spacing w:before="0" w:after="0" w:line="240" w:lineRule="auto"/>
      </w:pPr>
      <w:r>
        <w:separator/>
      </w:r>
    </w:p>
    <w:p w:rsidR="00BD390A" w:rsidRDefault="00BD390A"/>
  </w:footnote>
  <w:footnote w:type="continuationSeparator" w:id="0">
    <w:p w:rsidR="00BD390A" w:rsidRDefault="00BD390A">
      <w:pPr>
        <w:spacing w:before="0" w:after="0" w:line="240" w:lineRule="auto"/>
      </w:pPr>
      <w:r>
        <w:continuationSeparator/>
      </w:r>
    </w:p>
    <w:p w:rsidR="00BD390A" w:rsidRDefault="00BD390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Numerad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B6235B1"/>
    <w:multiLevelType w:val="hybridMultilevel"/>
    <w:tmpl w:val="E33641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485B70"/>
    <w:multiLevelType w:val="hybridMultilevel"/>
    <w:tmpl w:val="A2A88D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F61C5D"/>
    <w:multiLevelType w:val="hybridMultilevel"/>
    <w:tmpl w:val="9F4A8688"/>
    <w:lvl w:ilvl="0" w:tplc="ABE84DA8">
      <w:start w:val="1"/>
      <w:numFmt w:val="bullet"/>
      <w:pStyle w:val="Commarcadore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18"/>
  </w:num>
  <w:num w:numId="5">
    <w:abstractNumId w:val="17"/>
  </w:num>
  <w:num w:numId="6">
    <w:abstractNumId w:val="19"/>
  </w:num>
  <w:num w:numId="7">
    <w:abstractNumId w:val="10"/>
  </w:num>
  <w:num w:numId="8">
    <w:abstractNumId w:val="20"/>
  </w:num>
  <w:num w:numId="9">
    <w:abstractNumId w:val="11"/>
  </w:num>
  <w:num w:numId="10">
    <w:abstractNumId w:val="15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0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A7D"/>
    <w:rsid w:val="0000795A"/>
    <w:rsid w:val="00130994"/>
    <w:rsid w:val="001D4066"/>
    <w:rsid w:val="00227DF5"/>
    <w:rsid w:val="0029176B"/>
    <w:rsid w:val="002D22E0"/>
    <w:rsid w:val="003008EC"/>
    <w:rsid w:val="003112E5"/>
    <w:rsid w:val="0036224A"/>
    <w:rsid w:val="00370067"/>
    <w:rsid w:val="00387A9E"/>
    <w:rsid w:val="00407A57"/>
    <w:rsid w:val="0046492B"/>
    <w:rsid w:val="004729EE"/>
    <w:rsid w:val="00477F41"/>
    <w:rsid w:val="00554430"/>
    <w:rsid w:val="005E1274"/>
    <w:rsid w:val="00611453"/>
    <w:rsid w:val="00627A97"/>
    <w:rsid w:val="00655AED"/>
    <w:rsid w:val="006C03BC"/>
    <w:rsid w:val="00732048"/>
    <w:rsid w:val="007375CC"/>
    <w:rsid w:val="0075279C"/>
    <w:rsid w:val="007A20B0"/>
    <w:rsid w:val="007C03B8"/>
    <w:rsid w:val="007D39BE"/>
    <w:rsid w:val="00802929"/>
    <w:rsid w:val="00811223"/>
    <w:rsid w:val="00846035"/>
    <w:rsid w:val="00961763"/>
    <w:rsid w:val="009E0A7D"/>
    <w:rsid w:val="009F5E2B"/>
    <w:rsid w:val="00A13611"/>
    <w:rsid w:val="00AA56A2"/>
    <w:rsid w:val="00B168A0"/>
    <w:rsid w:val="00B71C13"/>
    <w:rsid w:val="00BD390A"/>
    <w:rsid w:val="00C52FC2"/>
    <w:rsid w:val="00CE53B5"/>
    <w:rsid w:val="00D4304F"/>
    <w:rsid w:val="00D651B9"/>
    <w:rsid w:val="00E53907"/>
    <w:rsid w:val="00E55CEC"/>
    <w:rsid w:val="00E75ACE"/>
    <w:rsid w:val="00EB5157"/>
    <w:rsid w:val="00EC0F68"/>
    <w:rsid w:val="00EC20C6"/>
    <w:rsid w:val="00EC5313"/>
    <w:rsid w:val="00EC6B32"/>
    <w:rsid w:val="00FB431B"/>
    <w:rsid w:val="00FD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4E71992-3BEB-438B-BC68-4D5ADFD69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pt-PT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Ttulo1">
    <w:name w:val="heading 1"/>
    <w:basedOn w:val="Normal"/>
    <w:link w:val="Ttulo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Lista3-nfase1">
    <w:name w:val="List Table 3 Accent 1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Commarcadores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ocumentodeNegcios">
    <w:name w:val="Documento de Negócios"/>
    <w:basedOn w:val="Tabela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caps/>
      <w:sz w:val="40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0072C6" w:themeColor="accent1"/>
    </w:rPr>
  </w:style>
  <w:style w:type="character" w:styleId="nfase">
    <w:name w:val="Emphasis"/>
    <w:basedOn w:val="Fontepargpadro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nfaseIntensa">
    <w:name w:val="Intense Emphasis"/>
    <w:basedOn w:val="Fontepargpadro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olor w:val="0072C6" w:themeColor="accent1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odoEspaoReservado">
    <w:name w:val="Placeholder Text"/>
    <w:basedOn w:val="Fontepargpadro"/>
    <w:uiPriority w:val="99"/>
    <w:semiHidden/>
    <w:rsid w:val="00EC0F68"/>
    <w:rPr>
      <w:color w:val="595959" w:themeColor="text1" w:themeTint="A6"/>
    </w:rPr>
  </w:style>
  <w:style w:type="paragraph" w:styleId="Rodap">
    <w:name w:val="footer"/>
    <w:basedOn w:val="Normal"/>
    <w:link w:val="Rodap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RodapChar">
    <w:name w:val="Rodapé Char"/>
    <w:basedOn w:val="Fontepargpadro"/>
    <w:link w:val="Rodap"/>
    <w:uiPriority w:val="99"/>
    <w:rPr>
      <w:color w:val="FFFFFF" w:themeColor="background1"/>
      <w:shd w:val="clear" w:color="auto" w:fill="0072C6" w:themeFill="accent1"/>
    </w:rPr>
  </w:style>
  <w:style w:type="paragraph" w:styleId="Citao">
    <w:name w:val="Quote"/>
    <w:basedOn w:val="Normal"/>
    <w:next w:val="Normal"/>
    <w:link w:val="Citao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Numerada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FB431B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B431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PargrafodaLista">
    <w:name w:val="List Paragraph"/>
    <w:basedOn w:val="Normal"/>
    <w:uiPriority w:val="34"/>
    <w:semiHidden/>
    <w:unhideWhenUsed/>
    <w:qFormat/>
    <w:rsid w:val="00655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ique.costa\AppData\Roaming\Microsoft\Modelos\Documento%20comercial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71800-F1F7-4127-9614-6E3E5A279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comercial.dotx</Template>
  <TotalTime>0</TotalTime>
  <Pages>3</Pages>
  <Words>505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Andre Felipe Costa</dc:creator>
  <cp:keywords/>
  <dc:description/>
  <cp:lastModifiedBy>Robet Gaffo</cp:lastModifiedBy>
  <cp:revision>2</cp:revision>
  <dcterms:created xsi:type="dcterms:W3CDTF">2019-01-14T12:44:00Z</dcterms:created>
  <dcterms:modified xsi:type="dcterms:W3CDTF">2019-01-14T12:44:00Z</dcterms:modified>
</cp:coreProperties>
</file>